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45D23EF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036B6AC" w14:textId="788C9D45" w:rsidR="001B2ABD" w:rsidRDefault="0077239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675DA06" wp14:editId="30E3F560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-2458720</wp:posOffset>
                  </wp:positionV>
                  <wp:extent cx="1799590" cy="2262505"/>
                  <wp:effectExtent l="133350" t="114300" r="143510" b="137795"/>
                  <wp:wrapSquare wrapText="bothSides"/>
                  <wp:docPr id="1757677504" name="Picture 12" descr="Woman In Business Profile Picture &amp; DP Maker with AI | PFP.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Woman In Business Profile Picture &amp; DP Maker with AI | PFP.A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70" t="4091" r="8936" b="16235"/>
                          <a:stretch/>
                        </pic:blipFill>
                        <pic:spPr bwMode="auto">
                          <a:xfrm>
                            <a:off x="0" y="0"/>
                            <a:ext cx="1799590" cy="22625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1E0AA54D" w14:textId="377C7C1E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9744A06" w14:textId="31C16A56" w:rsidR="001B2ABD" w:rsidRDefault="009302A2" w:rsidP="001B2ABD">
            <w:pPr>
              <w:pStyle w:val="Title"/>
            </w:pPr>
            <w:r w:rsidRPr="009302A2">
              <w:rPr>
                <w:b/>
                <w:bCs/>
              </w:rPr>
              <w:t>Lila Mont</w:t>
            </w:r>
            <w:r>
              <w:rPr>
                <w:b/>
                <w:bCs/>
              </w:rPr>
              <w:t>IGo</w:t>
            </w:r>
          </w:p>
          <w:p w14:paraId="1D4893DC" w14:textId="715E0C8D" w:rsidR="001B2ABD" w:rsidRDefault="009302A2" w:rsidP="001B2ABD">
            <w:pPr>
              <w:pStyle w:val="Subtitle"/>
            </w:pPr>
            <w:r w:rsidRPr="00153CE0">
              <w:rPr>
                <w:spacing w:val="0"/>
                <w:w w:val="89"/>
              </w:rPr>
              <w:t>Business analys</w:t>
            </w:r>
            <w:r w:rsidRPr="00153CE0">
              <w:rPr>
                <w:spacing w:val="18"/>
                <w:w w:val="89"/>
              </w:rPr>
              <w:t>t</w:t>
            </w:r>
          </w:p>
        </w:tc>
      </w:tr>
      <w:tr w:rsidR="001B2ABD" w14:paraId="1F695B5F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5920C36066154E998F4B879932C40EAF"/>
              </w:placeholder>
              <w:temporary/>
              <w:showingPlcHdr/>
              <w15:appearance w15:val="hidden"/>
            </w:sdtPr>
            <w:sdtContent>
              <w:p w14:paraId="04384678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F825C7F" w14:textId="706248EE" w:rsidR="00D1319D" w:rsidRDefault="00D1319D" w:rsidP="00D1319D">
            <w:r w:rsidRPr="00D1319D">
              <w:t xml:space="preserve">Hi, I'm </w:t>
            </w:r>
            <w:r w:rsidRPr="00D1319D">
              <w:rPr>
                <w:b/>
                <w:bCs/>
              </w:rPr>
              <w:t xml:space="preserve">Lila </w:t>
            </w:r>
            <w:proofErr w:type="spellStart"/>
            <w:r w:rsidRPr="00D1319D">
              <w:rPr>
                <w:b/>
                <w:bCs/>
              </w:rPr>
              <w:t>Montigo</w:t>
            </w:r>
            <w:proofErr w:type="spellEnd"/>
            <w:r w:rsidRPr="00D1319D">
              <w:t>, a Business Analyst passionate about turning data into insights that drive growth and efficiency. I specialize in analyzing complex data, identifying trends, and delivering actionable strategies to optimize business performance. My focus is on simplifying data for decision-makers and creating solutions that improve processes and profitability. I’m always looking to stay ahead of industry trends and love finding innovative ways to use technology in business.</w:t>
            </w:r>
          </w:p>
          <w:p w14:paraId="255BECA5" w14:textId="7CDD2EFD" w:rsidR="00D1319D" w:rsidRDefault="00D1319D" w:rsidP="00D1319D">
            <w:pPr>
              <w:pStyle w:val="Heading3"/>
            </w:pPr>
            <w:r>
              <w:t>Age</w:t>
            </w:r>
          </w:p>
          <w:p w14:paraId="55DBCD48" w14:textId="79D6BCAE" w:rsidR="00036450" w:rsidRDefault="00D1319D" w:rsidP="00036450">
            <w:r>
              <w:t>10/12/1998</w:t>
            </w:r>
          </w:p>
          <w:sdt>
            <w:sdtPr>
              <w:id w:val="-1954003311"/>
              <w:placeholder>
                <w:docPart w:val="D5D0C41E5F9E4BE29C4B3516CD5A9E35"/>
              </w:placeholder>
              <w:temporary/>
              <w:showingPlcHdr/>
              <w15:appearance w15:val="hidden"/>
            </w:sdtPr>
            <w:sdtContent>
              <w:p w14:paraId="6C5F2C2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6AD10B0AE8D47A599BAB90F97849AF7"/>
              </w:placeholder>
              <w:temporary/>
              <w:showingPlcHdr/>
              <w15:appearance w15:val="hidden"/>
            </w:sdtPr>
            <w:sdtContent>
              <w:p w14:paraId="1A2CDA30" w14:textId="77777777" w:rsidR="004D3011" w:rsidRDefault="004D3011" w:rsidP="004D3011">
                <w:r w:rsidRPr="004D3011">
                  <w:t>PHONE:</w:t>
                </w:r>
              </w:p>
            </w:sdtContent>
          </w:sdt>
          <w:sdt>
            <w:sdtPr>
              <w:id w:val="-324128318"/>
              <w:placeholder>
                <w:docPart w:val="FB822EB35DE64A83A23846327E1F4378"/>
              </w:placeholder>
              <w:temporary/>
              <w:showingPlcHdr/>
              <w15:appearance w15:val="hidden"/>
            </w:sdtPr>
            <w:sdtContent>
              <w:p w14:paraId="45BB2201" w14:textId="77777777" w:rsidR="004D3011" w:rsidRDefault="004D3011" w:rsidP="004D3011">
                <w:r>
                  <w:t>678-555-0103</w:t>
                </w:r>
              </w:p>
            </w:sdtContent>
          </w:sdt>
          <w:p w14:paraId="37144D8A" w14:textId="77777777" w:rsidR="004D3011" w:rsidRPr="004D3011" w:rsidRDefault="004D3011" w:rsidP="004D3011"/>
          <w:sdt>
            <w:sdtPr>
              <w:id w:val="67859272"/>
              <w:placeholder>
                <w:docPart w:val="A20B97EA092E4CAABDECB9D37B949DF0"/>
              </w:placeholder>
              <w:temporary/>
              <w:showingPlcHdr/>
              <w15:appearance w15:val="hidden"/>
            </w:sdtPr>
            <w:sdtContent>
              <w:p w14:paraId="20EF846C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1FB7DC2F" w14:textId="77050A45" w:rsidR="004D3011" w:rsidRDefault="00E0557F" w:rsidP="004D3011">
            <w:r>
              <w:t>Instagram.com</w:t>
            </w:r>
          </w:p>
          <w:p w14:paraId="6B86AC59" w14:textId="77777777" w:rsidR="004D3011" w:rsidRDefault="004D3011" w:rsidP="004D3011"/>
          <w:sdt>
            <w:sdtPr>
              <w:id w:val="-240260293"/>
              <w:placeholder>
                <w:docPart w:val="D03422AA0FB94FDBBFE3BB3E0D914663"/>
              </w:placeholder>
              <w:temporary/>
              <w:showingPlcHdr/>
              <w15:appearance w15:val="hidden"/>
            </w:sdtPr>
            <w:sdtContent>
              <w:p w14:paraId="288EB1C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5477C1C" w14:textId="69E6F713" w:rsidR="00036450" w:rsidRPr="00E4381A" w:rsidRDefault="00D1319D" w:rsidP="004D3011">
            <w:pPr>
              <w:rPr>
                <w:rStyle w:val="Hyperlink"/>
              </w:rPr>
            </w:pPr>
            <w:r>
              <w:t>lilamontigo@gmail.com</w:t>
            </w:r>
          </w:p>
          <w:sdt>
            <w:sdtPr>
              <w:id w:val="-1444214663"/>
              <w:placeholder>
                <w:docPart w:val="B49B8C4E205E48E7BA286039749939B4"/>
              </w:placeholder>
              <w:temporary/>
              <w:showingPlcHdr/>
              <w15:appearance w15:val="hidden"/>
            </w:sdtPr>
            <w:sdtContent>
              <w:p w14:paraId="2270FCF7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4692F51" w14:textId="77777777" w:rsidR="00153CE0" w:rsidRDefault="00153CE0" w:rsidP="00E0557F">
            <w:pPr>
              <w:pStyle w:val="ListParagraph"/>
              <w:numPr>
                <w:ilvl w:val="0"/>
                <w:numId w:val="11"/>
              </w:numPr>
            </w:pPr>
            <w:r w:rsidRPr="00153CE0">
              <w:t>Hiking</w:t>
            </w:r>
          </w:p>
          <w:p w14:paraId="57CD84F5" w14:textId="77777777" w:rsidR="00153CE0" w:rsidRDefault="00153CE0" w:rsidP="00E0557F">
            <w:pPr>
              <w:pStyle w:val="ListParagraph"/>
              <w:numPr>
                <w:ilvl w:val="0"/>
                <w:numId w:val="11"/>
              </w:numPr>
            </w:pPr>
            <w:r w:rsidRPr="00153CE0">
              <w:t>Swimming</w:t>
            </w:r>
          </w:p>
          <w:p w14:paraId="2B0446AD" w14:textId="77777777" w:rsidR="00153CE0" w:rsidRDefault="00153CE0" w:rsidP="00E0557F">
            <w:pPr>
              <w:pStyle w:val="ListParagraph"/>
              <w:numPr>
                <w:ilvl w:val="0"/>
                <w:numId w:val="11"/>
              </w:numPr>
            </w:pPr>
            <w:r w:rsidRPr="00153CE0">
              <w:t>Podcasting</w:t>
            </w:r>
          </w:p>
          <w:p w14:paraId="306269F1" w14:textId="68F43740" w:rsidR="004D3011" w:rsidRPr="004D3011" w:rsidRDefault="00153CE0" w:rsidP="00153CE0">
            <w:pPr>
              <w:pStyle w:val="ListParagraph"/>
              <w:numPr>
                <w:ilvl w:val="0"/>
                <w:numId w:val="11"/>
              </w:numPr>
            </w:pPr>
            <w:r w:rsidRPr="00153CE0">
              <w:t>Martial arts</w:t>
            </w:r>
          </w:p>
        </w:tc>
        <w:tc>
          <w:tcPr>
            <w:tcW w:w="720" w:type="dxa"/>
          </w:tcPr>
          <w:p w14:paraId="4A870A8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547C420B05045629F6776AAA652F242"/>
              </w:placeholder>
              <w:temporary/>
              <w:showingPlcHdr/>
              <w15:appearance w15:val="hidden"/>
            </w:sdtPr>
            <w:sdtContent>
              <w:p w14:paraId="39ACD8C8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705396A" w14:textId="76EED1EC" w:rsidR="00036450" w:rsidRPr="00036450" w:rsidRDefault="009302A2" w:rsidP="00B359E4">
            <w:pPr>
              <w:pStyle w:val="Heading4"/>
            </w:pPr>
            <w:r>
              <w:t>Gyan public school</w:t>
            </w:r>
          </w:p>
          <w:p w14:paraId="5E78594B" w14:textId="52C39894" w:rsidR="00036450" w:rsidRPr="00B359E4" w:rsidRDefault="009302A2" w:rsidP="00B359E4">
            <w:pPr>
              <w:pStyle w:val="Date"/>
            </w:pPr>
            <w:r>
              <w:t>2009-2023</w:t>
            </w:r>
          </w:p>
          <w:p w14:paraId="4A067E84" w14:textId="0DB202D4" w:rsidR="004D3011" w:rsidRDefault="002B7D5F" w:rsidP="00036450">
            <w:r>
              <w:t>Completed my high school by CBSE board with Commerce stream.</w:t>
            </w:r>
          </w:p>
          <w:p w14:paraId="763079D9" w14:textId="77777777" w:rsidR="00036450" w:rsidRDefault="00036450" w:rsidP="00036450"/>
          <w:p w14:paraId="3CBF6940" w14:textId="3A77DCE4" w:rsidR="00036450" w:rsidRPr="00B359E4" w:rsidRDefault="002B7D5F" w:rsidP="00B359E4">
            <w:pPr>
              <w:pStyle w:val="Heading4"/>
            </w:pPr>
            <w:r>
              <w:t xml:space="preserve">Atmaram </w:t>
            </w:r>
            <w:proofErr w:type="spellStart"/>
            <w:r>
              <w:t>sanatan</w:t>
            </w:r>
            <w:proofErr w:type="spellEnd"/>
            <w:r>
              <w:t xml:space="preserve"> </w:t>
            </w:r>
            <w:proofErr w:type="spellStart"/>
            <w:r>
              <w:t>dharam</w:t>
            </w:r>
            <w:proofErr w:type="spellEnd"/>
            <w:r>
              <w:t xml:space="preserve"> college</w:t>
            </w:r>
          </w:p>
          <w:p w14:paraId="163599FD" w14:textId="53FDF467" w:rsidR="00036450" w:rsidRPr="00B359E4" w:rsidRDefault="002B7D5F" w:rsidP="00B359E4">
            <w:pPr>
              <w:pStyle w:val="Date"/>
            </w:pPr>
            <w:r>
              <w:t>2024 - 2026</w:t>
            </w:r>
          </w:p>
          <w:p w14:paraId="21613B4E" w14:textId="2E017410" w:rsidR="00036450" w:rsidRDefault="002B7D5F" w:rsidP="00036450">
            <w:r>
              <w:t>G</w:t>
            </w:r>
            <w:r w:rsidR="009E6CEF">
              <w:t xml:space="preserve">ot </w:t>
            </w:r>
            <w:r>
              <w:t>Bachelor degree in business administration</w:t>
            </w:r>
          </w:p>
          <w:sdt>
            <w:sdtPr>
              <w:id w:val="1001553383"/>
              <w:placeholder>
                <w:docPart w:val="5E31DD690EDB437991C73DA00DEB8F96"/>
              </w:placeholder>
              <w:temporary/>
              <w:showingPlcHdr/>
              <w15:appearance w15:val="hidden"/>
            </w:sdtPr>
            <w:sdtContent>
              <w:p w14:paraId="2A2CE240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6F06C99" w14:textId="2B6E46CB" w:rsidR="00036450" w:rsidRDefault="002B7D5F" w:rsidP="00B359E4">
            <w:pPr>
              <w:pStyle w:val="Heading4"/>
              <w:rPr>
                <w:bCs/>
              </w:rPr>
            </w:pPr>
            <w:r>
              <w:t>Infosys (Data Analytics)</w:t>
            </w:r>
          </w:p>
          <w:p w14:paraId="2082D7AA" w14:textId="0A8B511E" w:rsidR="00036450" w:rsidRPr="00036450" w:rsidRDefault="002B7D5F" w:rsidP="00B359E4">
            <w:pPr>
              <w:pStyle w:val="Date"/>
            </w:pPr>
            <w:r>
              <w:t>2026-2028</w:t>
            </w:r>
          </w:p>
          <w:p w14:paraId="3BB0C28D" w14:textId="13773C1F" w:rsidR="00E0557F" w:rsidRPr="00E0557F" w:rsidRDefault="00E0557F" w:rsidP="00E0557F">
            <w:pPr>
              <w:pStyle w:val="Date"/>
              <w:numPr>
                <w:ilvl w:val="0"/>
                <w:numId w:val="6"/>
              </w:numPr>
            </w:pPr>
            <w:r w:rsidRPr="00E0557F">
              <w:t>Led analytics projects that improved decision-making, boosting operational efficiency by 15% for a retail client.</w:t>
            </w:r>
          </w:p>
          <w:p w14:paraId="18F4434B" w14:textId="631A38F2" w:rsidR="00E0557F" w:rsidRPr="00E0557F" w:rsidRDefault="00E0557F" w:rsidP="00E0557F">
            <w:pPr>
              <w:pStyle w:val="Date"/>
              <w:numPr>
                <w:ilvl w:val="0"/>
                <w:numId w:val="6"/>
              </w:numPr>
            </w:pPr>
            <w:r w:rsidRPr="00E0557F">
              <w:t>Implemented machine learning models to predict churn, reducing it by 20% for a telecom client.</w:t>
            </w:r>
          </w:p>
          <w:p w14:paraId="5B2BC397" w14:textId="535697B7" w:rsidR="004D3011" w:rsidRDefault="00E0557F" w:rsidP="00E0557F">
            <w:pPr>
              <w:pStyle w:val="Heading4"/>
              <w:numPr>
                <w:ilvl w:val="0"/>
                <w:numId w:val="6"/>
              </w:numPr>
              <w:rPr>
                <w:b w:val="0"/>
              </w:rPr>
            </w:pPr>
            <w:r w:rsidRPr="00E0557F">
              <w:rPr>
                <w:b w:val="0"/>
              </w:rPr>
              <w:t>Managed a team, improving project delivery speed by 25% and increasing client satisfaction by 10</w:t>
            </w:r>
          </w:p>
          <w:p w14:paraId="7BD7B2F4" w14:textId="77777777" w:rsidR="00E0557F" w:rsidRPr="00E0557F" w:rsidRDefault="00E0557F" w:rsidP="00E0557F"/>
          <w:p w14:paraId="38FB4E2C" w14:textId="7620BE95" w:rsidR="004D3011" w:rsidRPr="004D3011" w:rsidRDefault="00E0557F" w:rsidP="00B359E4">
            <w:pPr>
              <w:pStyle w:val="Heading4"/>
              <w:rPr>
                <w:bCs/>
              </w:rPr>
            </w:pPr>
            <w:proofErr w:type="gramStart"/>
            <w:r>
              <w:t>Google</w:t>
            </w:r>
            <w:r w:rsidR="004D3011" w:rsidRPr="004D3011">
              <w:t xml:space="preserve">  </w:t>
            </w:r>
            <w:r>
              <w:t>(</w:t>
            </w:r>
            <w:proofErr w:type="gramEnd"/>
            <w:r w:rsidRPr="00E0557F">
              <w:t>Business Analyst</w:t>
            </w:r>
            <w:r>
              <w:t>)</w:t>
            </w:r>
          </w:p>
          <w:p w14:paraId="1BF2D16B" w14:textId="1576383C" w:rsidR="004D3011" w:rsidRPr="004D3011" w:rsidRDefault="00E0557F" w:rsidP="00B359E4">
            <w:pPr>
              <w:pStyle w:val="Date"/>
            </w:pPr>
            <w:r>
              <w:t>2028 - 2032</w:t>
            </w:r>
          </w:p>
          <w:p w14:paraId="175DD116" w14:textId="082A9501" w:rsidR="00E0557F" w:rsidRPr="00E0557F" w:rsidRDefault="00E0557F" w:rsidP="00E0557F">
            <w:pPr>
              <w:pStyle w:val="Date"/>
              <w:numPr>
                <w:ilvl w:val="0"/>
                <w:numId w:val="10"/>
              </w:numPr>
            </w:pPr>
            <w:r w:rsidRPr="00E0557F">
              <w:t>Analyzed user behavior data to optimize product features, resulting in a 12% increase in user engagement for a key Google app.</w:t>
            </w:r>
          </w:p>
          <w:p w14:paraId="5D9C2A8C" w14:textId="36B75A91" w:rsidR="004D3011" w:rsidRDefault="00E0557F" w:rsidP="00E0557F">
            <w:pPr>
              <w:pStyle w:val="ListParagraph"/>
              <w:numPr>
                <w:ilvl w:val="0"/>
                <w:numId w:val="10"/>
              </w:numPr>
            </w:pPr>
            <w:r w:rsidRPr="00E0557F">
              <w:t>Developed dashboards and reports that streamlined decision-making, reducing reporting time by 40% across marketing teams</w:t>
            </w:r>
          </w:p>
          <w:sdt>
            <w:sdtPr>
              <w:id w:val="1669594239"/>
              <w:placeholder>
                <w:docPart w:val="1055C89C709B4E6D933F82F44762BF02"/>
              </w:placeholder>
              <w:temporary/>
              <w:showingPlcHdr/>
              <w15:appearance w15:val="hidden"/>
            </w:sdtPr>
            <w:sdtContent>
              <w:p w14:paraId="4B1914AD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D239E4B" w14:textId="1B65B8A5" w:rsidR="00036450" w:rsidRDefault="00E0557F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Management skills – 85%</w:t>
            </w:r>
          </w:p>
          <w:p w14:paraId="379107F7" w14:textId="77777777" w:rsidR="00E0557F" w:rsidRDefault="00E0557F" w:rsidP="004D3011">
            <w:pPr>
              <w:rPr>
                <w:noProof/>
                <w:color w:val="000000" w:themeColor="text1"/>
              </w:rPr>
            </w:pPr>
          </w:p>
          <w:p w14:paraId="5702A0AF" w14:textId="168230F9" w:rsidR="00E0557F" w:rsidRDefault="00E0557F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Planning skills – 90%</w:t>
            </w:r>
          </w:p>
          <w:p w14:paraId="4D00D2C4" w14:textId="77777777" w:rsidR="00E0557F" w:rsidRDefault="00E0557F" w:rsidP="004D3011">
            <w:pPr>
              <w:rPr>
                <w:noProof/>
                <w:color w:val="000000" w:themeColor="text1"/>
              </w:rPr>
            </w:pPr>
          </w:p>
          <w:p w14:paraId="6981EC93" w14:textId="77777777" w:rsidR="00E0557F" w:rsidRDefault="00E0557F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analyzing skills – 98%</w:t>
            </w:r>
          </w:p>
          <w:p w14:paraId="7F45AD10" w14:textId="77777777" w:rsidR="00E0557F" w:rsidRDefault="00E0557F" w:rsidP="004D3011">
            <w:pPr>
              <w:rPr>
                <w:noProof/>
                <w:color w:val="000000" w:themeColor="text1"/>
              </w:rPr>
            </w:pPr>
          </w:p>
          <w:p w14:paraId="1C3B0632" w14:textId="064BB829" w:rsidR="00E0557F" w:rsidRPr="004D3011" w:rsidRDefault="00E0557F" w:rsidP="004D3011">
            <w:pPr>
              <w:rPr>
                <w:color w:val="FFFFFF" w:themeColor="background1"/>
              </w:rPr>
            </w:pPr>
            <w:r>
              <w:rPr>
                <w:noProof/>
                <w:color w:val="000000" w:themeColor="text1"/>
              </w:rPr>
              <w:t xml:space="preserve">Execution skills – </w:t>
            </w:r>
            <w:r w:rsidR="00153CE0">
              <w:rPr>
                <w:noProof/>
                <w:color w:val="000000" w:themeColor="text1"/>
              </w:rPr>
              <w:t>89</w:t>
            </w:r>
            <w:r>
              <w:rPr>
                <w:noProof/>
                <w:color w:val="000000" w:themeColor="text1"/>
              </w:rPr>
              <w:t>%</w:t>
            </w:r>
          </w:p>
        </w:tc>
      </w:tr>
    </w:tbl>
    <w:p w14:paraId="27E30FA0" w14:textId="77777777" w:rsidR="006956A3" w:rsidRDefault="006956A3" w:rsidP="000C45FF">
      <w:pPr>
        <w:tabs>
          <w:tab w:val="left" w:pos="990"/>
        </w:tabs>
      </w:pPr>
    </w:p>
    <w:sectPr w:rsidR="006956A3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63D4B0" w14:textId="77777777" w:rsidR="000E2949" w:rsidRDefault="000E2949" w:rsidP="000C45FF">
      <w:r>
        <w:separator/>
      </w:r>
    </w:p>
  </w:endnote>
  <w:endnote w:type="continuationSeparator" w:id="0">
    <w:p w14:paraId="474FFDBB" w14:textId="77777777" w:rsidR="000E2949" w:rsidRDefault="000E294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9DA143" w14:textId="77777777" w:rsidR="000E2949" w:rsidRDefault="000E2949" w:rsidP="000C45FF">
      <w:r>
        <w:separator/>
      </w:r>
    </w:p>
  </w:footnote>
  <w:footnote w:type="continuationSeparator" w:id="0">
    <w:p w14:paraId="2A61AFF7" w14:textId="77777777" w:rsidR="000E2949" w:rsidRDefault="000E294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3F52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A6DDB1" wp14:editId="609396B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6144"/>
    <w:multiLevelType w:val="hybridMultilevel"/>
    <w:tmpl w:val="75F8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24400"/>
    <w:multiLevelType w:val="hybridMultilevel"/>
    <w:tmpl w:val="CDB05A88"/>
    <w:lvl w:ilvl="0" w:tplc="439AFD62">
      <w:numFmt w:val="bullet"/>
      <w:lvlText w:val="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62119"/>
    <w:multiLevelType w:val="hybridMultilevel"/>
    <w:tmpl w:val="06E4AC98"/>
    <w:lvl w:ilvl="0" w:tplc="439AFD62">
      <w:numFmt w:val="bullet"/>
      <w:lvlText w:val="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716258"/>
    <w:multiLevelType w:val="hybridMultilevel"/>
    <w:tmpl w:val="25BAAA2A"/>
    <w:lvl w:ilvl="0" w:tplc="439AFD62">
      <w:numFmt w:val="bullet"/>
      <w:lvlText w:val="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71D77"/>
    <w:multiLevelType w:val="hybridMultilevel"/>
    <w:tmpl w:val="949ED96E"/>
    <w:lvl w:ilvl="0" w:tplc="439AFD62">
      <w:numFmt w:val="bullet"/>
      <w:lvlText w:val="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F53552"/>
    <w:multiLevelType w:val="hybridMultilevel"/>
    <w:tmpl w:val="AF586D70"/>
    <w:lvl w:ilvl="0" w:tplc="439AFD62">
      <w:numFmt w:val="bullet"/>
      <w:lvlText w:val="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A487A"/>
    <w:multiLevelType w:val="multilevel"/>
    <w:tmpl w:val="5630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91BA7"/>
    <w:multiLevelType w:val="hybridMultilevel"/>
    <w:tmpl w:val="0E4AAD5A"/>
    <w:lvl w:ilvl="0" w:tplc="439AFD62">
      <w:numFmt w:val="bullet"/>
      <w:lvlText w:val="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D4B62"/>
    <w:multiLevelType w:val="hybridMultilevel"/>
    <w:tmpl w:val="4E9AD5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9A4C67"/>
    <w:multiLevelType w:val="hybridMultilevel"/>
    <w:tmpl w:val="42727332"/>
    <w:lvl w:ilvl="0" w:tplc="439AFD62">
      <w:numFmt w:val="bullet"/>
      <w:lvlText w:val="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F5A1E"/>
    <w:multiLevelType w:val="hybridMultilevel"/>
    <w:tmpl w:val="DD327690"/>
    <w:lvl w:ilvl="0" w:tplc="439AFD62">
      <w:numFmt w:val="bullet"/>
      <w:lvlText w:val="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7530756">
    <w:abstractNumId w:val="6"/>
  </w:num>
  <w:num w:numId="2" w16cid:durableId="1053969029">
    <w:abstractNumId w:val="0"/>
  </w:num>
  <w:num w:numId="3" w16cid:durableId="1379667228">
    <w:abstractNumId w:val="9"/>
  </w:num>
  <w:num w:numId="4" w16cid:durableId="1242639226">
    <w:abstractNumId w:val="2"/>
  </w:num>
  <w:num w:numId="5" w16cid:durableId="1189099889">
    <w:abstractNumId w:val="8"/>
  </w:num>
  <w:num w:numId="6" w16cid:durableId="95636670">
    <w:abstractNumId w:val="4"/>
  </w:num>
  <w:num w:numId="7" w16cid:durableId="910624386">
    <w:abstractNumId w:val="7"/>
  </w:num>
  <w:num w:numId="8" w16cid:durableId="1510101411">
    <w:abstractNumId w:val="5"/>
  </w:num>
  <w:num w:numId="9" w16cid:durableId="2016763246">
    <w:abstractNumId w:val="3"/>
  </w:num>
  <w:num w:numId="10" w16cid:durableId="1296175637">
    <w:abstractNumId w:val="10"/>
  </w:num>
  <w:num w:numId="11" w16cid:durableId="1706170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DE"/>
    <w:rsid w:val="00036450"/>
    <w:rsid w:val="00094499"/>
    <w:rsid w:val="000C45FF"/>
    <w:rsid w:val="000E2949"/>
    <w:rsid w:val="000E3FD1"/>
    <w:rsid w:val="00112054"/>
    <w:rsid w:val="001317D8"/>
    <w:rsid w:val="001525E1"/>
    <w:rsid w:val="00153CE0"/>
    <w:rsid w:val="00180329"/>
    <w:rsid w:val="0019001F"/>
    <w:rsid w:val="001A74A5"/>
    <w:rsid w:val="001B2ABD"/>
    <w:rsid w:val="001B530C"/>
    <w:rsid w:val="001E0391"/>
    <w:rsid w:val="001E1759"/>
    <w:rsid w:val="001F1ECC"/>
    <w:rsid w:val="002400EB"/>
    <w:rsid w:val="00256CF7"/>
    <w:rsid w:val="00281FD5"/>
    <w:rsid w:val="002B7D5F"/>
    <w:rsid w:val="0030481B"/>
    <w:rsid w:val="003156FC"/>
    <w:rsid w:val="003254B5"/>
    <w:rsid w:val="0037121F"/>
    <w:rsid w:val="003910D8"/>
    <w:rsid w:val="003A6B7D"/>
    <w:rsid w:val="003B06CA"/>
    <w:rsid w:val="004071FC"/>
    <w:rsid w:val="0042001B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6956A3"/>
    <w:rsid w:val="006F1DDE"/>
    <w:rsid w:val="00715FCB"/>
    <w:rsid w:val="00743101"/>
    <w:rsid w:val="00764C9F"/>
    <w:rsid w:val="00772393"/>
    <w:rsid w:val="007775E1"/>
    <w:rsid w:val="007867A0"/>
    <w:rsid w:val="007927F5"/>
    <w:rsid w:val="00802CA0"/>
    <w:rsid w:val="009260CD"/>
    <w:rsid w:val="009302A2"/>
    <w:rsid w:val="00940A66"/>
    <w:rsid w:val="00952C25"/>
    <w:rsid w:val="009E6CEF"/>
    <w:rsid w:val="00A2118D"/>
    <w:rsid w:val="00A23846"/>
    <w:rsid w:val="00A755EE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1319D"/>
    <w:rsid w:val="00D2522B"/>
    <w:rsid w:val="00D422DE"/>
    <w:rsid w:val="00D5459D"/>
    <w:rsid w:val="00DA1F4D"/>
    <w:rsid w:val="00DD172A"/>
    <w:rsid w:val="00E0557F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62D0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055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319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JWASAN4\AppData\Local\Microsoft\Office\16.0\DTS\en-US%7b4661F00D-2FC3-402D-BA1D-04AE31427381%7d\%7b409FBEA2-DC4F-4CA9-B0D9-BB05CCFD89BE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920C36066154E998F4B879932C40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172F4-4435-4521-B09F-E4C23040BF79}"/>
      </w:docPartPr>
      <w:docPartBody>
        <w:p w:rsidR="00A3456F" w:rsidRDefault="00000000">
          <w:pPr>
            <w:pStyle w:val="5920C36066154E998F4B879932C40EAF"/>
          </w:pPr>
          <w:r w:rsidRPr="00D5459D">
            <w:t>Profile</w:t>
          </w:r>
        </w:p>
      </w:docPartBody>
    </w:docPart>
    <w:docPart>
      <w:docPartPr>
        <w:name w:val="D5D0C41E5F9E4BE29C4B3516CD5A9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D7DA3-4A65-42DD-A8EB-41B8B610860A}"/>
      </w:docPartPr>
      <w:docPartBody>
        <w:p w:rsidR="00A3456F" w:rsidRDefault="00000000">
          <w:pPr>
            <w:pStyle w:val="D5D0C41E5F9E4BE29C4B3516CD5A9E35"/>
          </w:pPr>
          <w:r w:rsidRPr="00CB0055">
            <w:t>Contact</w:t>
          </w:r>
        </w:p>
      </w:docPartBody>
    </w:docPart>
    <w:docPart>
      <w:docPartPr>
        <w:name w:val="96AD10B0AE8D47A599BAB90F97849A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E7D85-31CD-48D0-9D61-49BE86FCBFCC}"/>
      </w:docPartPr>
      <w:docPartBody>
        <w:p w:rsidR="00A3456F" w:rsidRDefault="00000000">
          <w:pPr>
            <w:pStyle w:val="96AD10B0AE8D47A599BAB90F97849AF7"/>
          </w:pPr>
          <w:r w:rsidRPr="004D3011">
            <w:t>PHONE:</w:t>
          </w:r>
        </w:p>
      </w:docPartBody>
    </w:docPart>
    <w:docPart>
      <w:docPartPr>
        <w:name w:val="FB822EB35DE64A83A23846327E1F4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0FE4A-04F7-4557-92E9-1E240E7DE97A}"/>
      </w:docPartPr>
      <w:docPartBody>
        <w:p w:rsidR="00A3456F" w:rsidRDefault="00000000">
          <w:pPr>
            <w:pStyle w:val="FB822EB35DE64A83A23846327E1F4378"/>
          </w:pPr>
          <w:r>
            <w:t>678-555-0103</w:t>
          </w:r>
        </w:p>
      </w:docPartBody>
    </w:docPart>
    <w:docPart>
      <w:docPartPr>
        <w:name w:val="A20B97EA092E4CAABDECB9D37B949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A2D96-4ABE-48F7-BEC3-1B5F8C1C7339}"/>
      </w:docPartPr>
      <w:docPartBody>
        <w:p w:rsidR="00A3456F" w:rsidRDefault="00000000">
          <w:pPr>
            <w:pStyle w:val="A20B97EA092E4CAABDECB9D37B949DF0"/>
          </w:pPr>
          <w:r w:rsidRPr="004D3011">
            <w:t>WEBSITE:</w:t>
          </w:r>
        </w:p>
      </w:docPartBody>
    </w:docPart>
    <w:docPart>
      <w:docPartPr>
        <w:name w:val="D03422AA0FB94FDBBFE3BB3E0D914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4F269-16D9-4D4E-88FE-CEFF4641D7F7}"/>
      </w:docPartPr>
      <w:docPartBody>
        <w:p w:rsidR="00A3456F" w:rsidRDefault="00000000">
          <w:pPr>
            <w:pStyle w:val="D03422AA0FB94FDBBFE3BB3E0D914663"/>
          </w:pPr>
          <w:r w:rsidRPr="004D3011">
            <w:t>EMAIL:</w:t>
          </w:r>
        </w:p>
      </w:docPartBody>
    </w:docPart>
    <w:docPart>
      <w:docPartPr>
        <w:name w:val="B49B8C4E205E48E7BA28603974993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D7D64-D937-4916-AB92-C0C57945AD2E}"/>
      </w:docPartPr>
      <w:docPartBody>
        <w:p w:rsidR="00A3456F" w:rsidRDefault="00000000">
          <w:pPr>
            <w:pStyle w:val="B49B8C4E205E48E7BA286039749939B4"/>
          </w:pPr>
          <w:r w:rsidRPr="00CB0055">
            <w:t>Hobbies</w:t>
          </w:r>
        </w:p>
      </w:docPartBody>
    </w:docPart>
    <w:docPart>
      <w:docPartPr>
        <w:name w:val="4547C420B05045629F6776AAA652F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C2CA4-15A9-485B-BEB2-EA7B9153F0D4}"/>
      </w:docPartPr>
      <w:docPartBody>
        <w:p w:rsidR="00A3456F" w:rsidRDefault="00000000">
          <w:pPr>
            <w:pStyle w:val="4547C420B05045629F6776AAA652F242"/>
          </w:pPr>
          <w:r w:rsidRPr="00036450">
            <w:t>EDUCATION</w:t>
          </w:r>
        </w:p>
      </w:docPartBody>
    </w:docPart>
    <w:docPart>
      <w:docPartPr>
        <w:name w:val="5E31DD690EDB437991C73DA00DEB8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575B0-56B0-4DCF-A275-D59B08511C6B}"/>
      </w:docPartPr>
      <w:docPartBody>
        <w:p w:rsidR="00A3456F" w:rsidRDefault="00000000">
          <w:pPr>
            <w:pStyle w:val="5E31DD690EDB437991C73DA00DEB8F96"/>
          </w:pPr>
          <w:r w:rsidRPr="00036450">
            <w:t>WORK EXPERIENCE</w:t>
          </w:r>
        </w:p>
      </w:docPartBody>
    </w:docPart>
    <w:docPart>
      <w:docPartPr>
        <w:name w:val="1055C89C709B4E6D933F82F44762B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A43A7-85EC-43E5-8C3A-8AB44829B171}"/>
      </w:docPartPr>
      <w:docPartBody>
        <w:p w:rsidR="00A3456F" w:rsidRDefault="00000000">
          <w:pPr>
            <w:pStyle w:val="1055C89C709B4E6D933F82F44762BF0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97"/>
    <w:rsid w:val="001B530C"/>
    <w:rsid w:val="0042001B"/>
    <w:rsid w:val="00522139"/>
    <w:rsid w:val="00A3456F"/>
    <w:rsid w:val="00AB0097"/>
    <w:rsid w:val="00C1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B0097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20C36066154E998F4B879932C40EAF">
    <w:name w:val="5920C36066154E998F4B879932C40EAF"/>
  </w:style>
  <w:style w:type="paragraph" w:customStyle="1" w:styleId="D5D0C41E5F9E4BE29C4B3516CD5A9E35">
    <w:name w:val="D5D0C41E5F9E4BE29C4B3516CD5A9E35"/>
  </w:style>
  <w:style w:type="paragraph" w:customStyle="1" w:styleId="96AD10B0AE8D47A599BAB90F97849AF7">
    <w:name w:val="96AD10B0AE8D47A599BAB90F97849AF7"/>
  </w:style>
  <w:style w:type="paragraph" w:customStyle="1" w:styleId="FB822EB35DE64A83A23846327E1F4378">
    <w:name w:val="FB822EB35DE64A83A23846327E1F4378"/>
  </w:style>
  <w:style w:type="paragraph" w:customStyle="1" w:styleId="A20B97EA092E4CAABDECB9D37B949DF0">
    <w:name w:val="A20B97EA092E4CAABDECB9D37B949DF0"/>
  </w:style>
  <w:style w:type="paragraph" w:customStyle="1" w:styleId="D03422AA0FB94FDBBFE3BB3E0D914663">
    <w:name w:val="D03422AA0FB94FDBBFE3BB3E0D914663"/>
  </w:style>
  <w:style w:type="character" w:styleId="Hyperlink">
    <w:name w:val="Hyperlink"/>
    <w:basedOn w:val="DefaultParagraphFont"/>
    <w:uiPriority w:val="99"/>
    <w:unhideWhenUsed/>
    <w:rsid w:val="00AB0097"/>
    <w:rPr>
      <w:color w:val="C45911" w:themeColor="accent2" w:themeShade="BF"/>
      <w:u w:val="single"/>
    </w:rPr>
  </w:style>
  <w:style w:type="paragraph" w:customStyle="1" w:styleId="B49B8C4E205E48E7BA286039749939B4">
    <w:name w:val="B49B8C4E205E48E7BA286039749939B4"/>
  </w:style>
  <w:style w:type="paragraph" w:customStyle="1" w:styleId="4547C420B05045629F6776AAA652F242">
    <w:name w:val="4547C420B05045629F6776AAA652F242"/>
  </w:style>
  <w:style w:type="paragraph" w:customStyle="1" w:styleId="5E31DD690EDB437991C73DA00DEB8F96">
    <w:name w:val="5E31DD690EDB437991C73DA00DEB8F96"/>
  </w:style>
  <w:style w:type="character" w:customStyle="1" w:styleId="Heading2Char">
    <w:name w:val="Heading 2 Char"/>
    <w:basedOn w:val="DefaultParagraphFont"/>
    <w:link w:val="Heading2"/>
    <w:uiPriority w:val="9"/>
    <w:rsid w:val="00AB0097"/>
    <w:rPr>
      <w:rFonts w:asciiTheme="majorHAnsi" w:eastAsiaTheme="majorEastAsia" w:hAnsiTheme="majorHAnsi" w:cstheme="majorBidi"/>
      <w:b/>
      <w:bCs/>
      <w:caps/>
      <w:kern w:val="0"/>
      <w:szCs w:val="26"/>
      <w:lang w:eastAsia="ja-JP"/>
      <w14:ligatures w14:val="none"/>
    </w:rPr>
  </w:style>
  <w:style w:type="paragraph" w:customStyle="1" w:styleId="1055C89C709B4E6D933F82F44762BF02">
    <w:name w:val="1055C89C709B4E6D933F82F44762BF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{409FBEA2-DC4F-4CA9-B0D9-BB05CCFD89BE}tf00546271_win32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2024-11-13T05:47:00Z</dcterms:created>
  <dcterms:modified xsi:type="dcterms:W3CDTF">2024-11-21T06:54:00Z</dcterms:modified>
</cp:coreProperties>
</file>